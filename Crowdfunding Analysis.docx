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DC75" w14:textId="07E20B40" w:rsidR="00A10484" w:rsidRDefault="005521D0">
      <w:pPr>
        <w:pStyle w:val="Title"/>
      </w:pPr>
      <w:r>
        <w:t>Module 1 Challenge</w:t>
      </w:r>
    </w:p>
    <w:p w14:paraId="6E4A78AD" w14:textId="6BE82B51" w:rsidR="00855982" w:rsidRPr="00855982" w:rsidRDefault="005521D0" w:rsidP="00855982">
      <w:pPr>
        <w:pStyle w:val="Heading1"/>
      </w:pPr>
      <w:r>
        <w:t>Crowdfunding Campaign</w:t>
      </w:r>
      <w:r w:rsidR="002201CC">
        <w:t xml:space="preserve"> Analysis</w:t>
      </w:r>
    </w:p>
    <w:p w14:paraId="3D6B49E6" w14:textId="77777777" w:rsidR="005521D0" w:rsidRPr="00EA41A3" w:rsidRDefault="005521D0" w:rsidP="005521D0">
      <w:pPr>
        <w:rPr>
          <w:b/>
          <w:bCs/>
        </w:rPr>
      </w:pPr>
      <w:r w:rsidRPr="00EA41A3">
        <w:rPr>
          <w:b/>
          <w:bCs/>
        </w:rPr>
        <w:t>Given the provided data, what are three conclusions that we can draw about crowdfunding campaigns?</w:t>
      </w:r>
    </w:p>
    <w:p w14:paraId="57FED0A0" w14:textId="37F3F5E7" w:rsidR="005521D0" w:rsidRDefault="002E5369" w:rsidP="00C679FA">
      <w:pPr>
        <w:pStyle w:val="ListParagraph"/>
        <w:numPr>
          <w:ilvl w:val="0"/>
          <w:numId w:val="30"/>
        </w:numPr>
      </w:pPr>
      <w:r>
        <w:t>“</w:t>
      </w:r>
      <w:r w:rsidR="005008AE">
        <w:t>Plays</w:t>
      </w:r>
      <w:r>
        <w:t>”</w:t>
      </w:r>
      <w:r w:rsidR="005008AE">
        <w:t xml:space="preserve"> </w:t>
      </w:r>
      <w:r w:rsidR="0089773C">
        <w:t>is</w:t>
      </w:r>
      <w:r w:rsidR="005008AE">
        <w:t xml:space="preserve"> the most popular </w:t>
      </w:r>
      <w:r w:rsidR="00D10A1C">
        <w:t>sub-</w:t>
      </w:r>
      <w:r w:rsidR="005008AE">
        <w:t>category</w:t>
      </w:r>
      <w:r w:rsidR="00477059">
        <w:t xml:space="preserve"> for crowdfunding campaigns, accounting for </w:t>
      </w:r>
      <w:r w:rsidR="00C679FA">
        <w:t>34% of the 1,000 campaigns in our sample.</w:t>
      </w:r>
    </w:p>
    <w:p w14:paraId="6B0C8E8C" w14:textId="03E586B1" w:rsidR="008B2607" w:rsidRDefault="00FB11E3" w:rsidP="004C0691">
      <w:pPr>
        <w:pStyle w:val="ListParagraph"/>
        <w:numPr>
          <w:ilvl w:val="0"/>
          <w:numId w:val="30"/>
        </w:numPr>
      </w:pPr>
      <w:r>
        <w:t xml:space="preserve">June is the best month for a crowdfunding campaign with </w:t>
      </w:r>
      <w:r w:rsidR="00EB6CFC">
        <w:t xml:space="preserve">a success rate of 64%. </w:t>
      </w:r>
      <w:r w:rsidR="00355B42">
        <w:t xml:space="preserve">August is the worst month </w:t>
      </w:r>
      <w:r w:rsidR="00EB6CFC">
        <w:t xml:space="preserve">with a success rate of </w:t>
      </w:r>
      <w:r w:rsidR="003D551F">
        <w:t>49%</w:t>
      </w:r>
      <w:r w:rsidR="00EB6CFC">
        <w:t>.</w:t>
      </w:r>
    </w:p>
    <w:p w14:paraId="4F78DFA2" w14:textId="646F43D7" w:rsidR="00A35DB8" w:rsidRDefault="00A35DB8" w:rsidP="004C0691">
      <w:pPr>
        <w:pStyle w:val="ListParagraph"/>
        <w:numPr>
          <w:ilvl w:val="0"/>
          <w:numId w:val="30"/>
        </w:numPr>
      </w:pPr>
      <w:r>
        <w:t xml:space="preserve">The </w:t>
      </w:r>
      <w:r w:rsidR="005905E5">
        <w:t xml:space="preserve">most </w:t>
      </w:r>
      <w:r w:rsidR="00B16506">
        <w:t>successful</w:t>
      </w:r>
      <w:r>
        <w:t xml:space="preserve"> funding goal</w:t>
      </w:r>
      <w:r w:rsidR="00B16506">
        <w:t>s</w:t>
      </w:r>
      <w:r>
        <w:t xml:space="preserve"> </w:t>
      </w:r>
      <w:r w:rsidR="00B16506">
        <w:t>are</w:t>
      </w:r>
      <w:r>
        <w:t xml:space="preserve"> </w:t>
      </w:r>
      <w:r w:rsidR="00F562CF">
        <w:t xml:space="preserve">between </w:t>
      </w:r>
      <w:r>
        <w:t>$</w:t>
      </w:r>
      <w:r w:rsidR="005905E5">
        <w:t xml:space="preserve">15,000-$24,999 </w:t>
      </w:r>
      <w:r w:rsidR="00B16506">
        <w:t>and</w:t>
      </w:r>
      <w:r w:rsidR="005905E5">
        <w:t xml:space="preserve"> $30,000-$</w:t>
      </w:r>
      <w:proofErr w:type="gramStart"/>
      <w:r w:rsidR="005905E5">
        <w:t>34,</w:t>
      </w:r>
      <w:r w:rsidR="00B16506">
        <w:t>999</w:t>
      </w:r>
      <w:proofErr w:type="gramEnd"/>
    </w:p>
    <w:p w14:paraId="65965C52" w14:textId="77777777" w:rsidR="005521D0" w:rsidRDefault="005521D0" w:rsidP="005521D0">
      <w:pPr>
        <w:rPr>
          <w:b/>
          <w:bCs/>
        </w:rPr>
      </w:pPr>
      <w:r w:rsidRPr="00EA41A3">
        <w:rPr>
          <w:b/>
          <w:bCs/>
        </w:rPr>
        <w:t>What are some limitations of this dataset?</w:t>
      </w:r>
    </w:p>
    <w:p w14:paraId="0D75E40F" w14:textId="32969058" w:rsidR="000F6B92" w:rsidRDefault="000F6B92" w:rsidP="00821BC4">
      <w:pPr>
        <w:pStyle w:val="ListParagraph"/>
        <w:numPr>
          <w:ilvl w:val="0"/>
          <w:numId w:val="31"/>
        </w:numPr>
      </w:pPr>
      <w:r>
        <w:t>Limited sample size</w:t>
      </w:r>
    </w:p>
    <w:p w14:paraId="12EA283E" w14:textId="10790307" w:rsidR="00821BC4" w:rsidRDefault="00BF5B4E" w:rsidP="00821BC4">
      <w:pPr>
        <w:pStyle w:val="ListParagraph"/>
        <w:numPr>
          <w:ilvl w:val="0"/>
          <w:numId w:val="31"/>
        </w:numPr>
      </w:pPr>
      <w:r w:rsidRPr="00AB335E">
        <w:t xml:space="preserve">The source of the dataset is unknown. If it is from a single crowdfunding </w:t>
      </w:r>
      <w:r w:rsidR="00AB335E" w:rsidRPr="00AB335E">
        <w:t>platform, it might not be representative of crowdfunding campaigns across all platforms.</w:t>
      </w:r>
    </w:p>
    <w:p w14:paraId="54609998" w14:textId="77BF47F8" w:rsidR="005521D0" w:rsidRPr="000F6B92" w:rsidRDefault="00A27AE2" w:rsidP="000F6B92">
      <w:pPr>
        <w:pStyle w:val="ListParagraph"/>
        <w:numPr>
          <w:ilvl w:val="0"/>
          <w:numId w:val="31"/>
        </w:numPr>
      </w:pPr>
      <w:r>
        <w:t xml:space="preserve">Analysis for non-US campaigns will be limited since </w:t>
      </w:r>
      <w:r w:rsidR="00F967D7" w:rsidRPr="00A27AE2">
        <w:t>76% of the</w:t>
      </w:r>
      <w:r w:rsidR="00E07A27" w:rsidRPr="00A27AE2">
        <w:t xml:space="preserve"> </w:t>
      </w:r>
      <w:r w:rsidR="009C1B54" w:rsidRPr="00A27AE2">
        <w:t>data is from US</w:t>
      </w:r>
      <w:r>
        <w:t xml:space="preserve"> </w:t>
      </w:r>
      <w:r w:rsidR="00D35464">
        <w:t>campaigns.</w:t>
      </w:r>
    </w:p>
    <w:p w14:paraId="04CD65C2" w14:textId="18F133F6" w:rsidR="00855982" w:rsidRPr="00EA41A3" w:rsidRDefault="005521D0" w:rsidP="005521D0">
      <w:pPr>
        <w:rPr>
          <w:b/>
          <w:bCs/>
        </w:rPr>
      </w:pPr>
      <w:r w:rsidRPr="00EA41A3">
        <w:rPr>
          <w:b/>
          <w:bCs/>
        </w:rPr>
        <w:t>What are some other possible tables and/or graphs that we could create, and what additional value would they provide?</w:t>
      </w:r>
    </w:p>
    <w:p w14:paraId="6B29FD92" w14:textId="77777777" w:rsidR="0025765D" w:rsidRDefault="00137FDD" w:rsidP="005521D0">
      <w:pPr>
        <w:pStyle w:val="ListParagraph"/>
        <w:numPr>
          <w:ilvl w:val="0"/>
          <w:numId w:val="32"/>
        </w:numPr>
      </w:pPr>
      <w:r>
        <w:t xml:space="preserve">Scatter </w:t>
      </w:r>
      <w:proofErr w:type="gramStart"/>
      <w:r>
        <w:t>plot</w:t>
      </w:r>
      <w:proofErr w:type="gramEnd"/>
      <w:r>
        <w:t xml:space="preserve"> to </w:t>
      </w:r>
      <w:r w:rsidR="00E83DFD">
        <w:t xml:space="preserve">see if there is </w:t>
      </w:r>
      <w:r w:rsidR="00744931">
        <w:t>a</w:t>
      </w:r>
      <w:r>
        <w:t xml:space="preserve"> relationship between the l</w:t>
      </w:r>
      <w:r w:rsidR="003E6B8A">
        <w:t xml:space="preserve">ength of </w:t>
      </w:r>
      <w:r>
        <w:t xml:space="preserve">a </w:t>
      </w:r>
      <w:r w:rsidR="003E6B8A">
        <w:t>campaign</w:t>
      </w:r>
      <w:r w:rsidR="00CF550C">
        <w:t xml:space="preserve"> and</w:t>
      </w:r>
      <w:r w:rsidR="00100117">
        <w:t xml:space="preserve"> </w:t>
      </w:r>
      <w:r w:rsidR="002A101A">
        <w:t>average donation</w:t>
      </w:r>
      <w:r w:rsidR="00362FE8">
        <w:t xml:space="preserve"> t</w:t>
      </w:r>
      <w:r w:rsidR="00100117">
        <w:t>o</w:t>
      </w:r>
      <w:r w:rsidR="00362FE8">
        <w:t xml:space="preserve"> help determine the optimal leng</w:t>
      </w:r>
      <w:r w:rsidR="007B4CA5">
        <w:t xml:space="preserve">th for </w:t>
      </w:r>
      <w:r w:rsidR="005A0857">
        <w:t>a</w:t>
      </w:r>
      <w:r w:rsidR="007B4CA5">
        <w:t xml:space="preserve"> campaign.</w:t>
      </w:r>
    </w:p>
    <w:p w14:paraId="4C2B7660" w14:textId="58F82999" w:rsidR="007B4CA5" w:rsidRDefault="004F040E" w:rsidP="005521D0">
      <w:pPr>
        <w:pStyle w:val="ListParagraph"/>
        <w:numPr>
          <w:ilvl w:val="0"/>
          <w:numId w:val="32"/>
        </w:numPr>
      </w:pPr>
      <w:r>
        <w:t xml:space="preserve">Line chart </w:t>
      </w:r>
      <w:r w:rsidR="00B47B7F">
        <w:t xml:space="preserve">of </w:t>
      </w:r>
      <w:r w:rsidR="0065127B">
        <w:t>outcomes</w:t>
      </w:r>
      <w:r w:rsidR="00404B37">
        <w:t xml:space="preserve"> by year</w:t>
      </w:r>
      <w:r w:rsidR="00B47B7F">
        <w:t xml:space="preserve"> to explore</w:t>
      </w:r>
      <w:r w:rsidR="00834A94">
        <w:t xml:space="preserve"> general trends in</w:t>
      </w:r>
      <w:r w:rsidR="00A5665D">
        <w:t xml:space="preserve"> the</w:t>
      </w:r>
      <w:r w:rsidR="00834A94">
        <w:t xml:space="preserve"> </w:t>
      </w:r>
      <w:r w:rsidR="007D3AE3">
        <w:t xml:space="preserve">popularity </w:t>
      </w:r>
      <w:r w:rsidR="000F79A3">
        <w:t xml:space="preserve">and </w:t>
      </w:r>
      <w:r w:rsidR="007D3AE3">
        <w:t xml:space="preserve">success </w:t>
      </w:r>
      <w:r w:rsidR="00834A94">
        <w:t xml:space="preserve">of crowdfunding campaigns </w:t>
      </w:r>
      <w:r w:rsidR="002212D3">
        <w:t>over the years.</w:t>
      </w:r>
      <w:r w:rsidR="00834A94">
        <w:t xml:space="preserve"> </w:t>
      </w:r>
    </w:p>
    <w:p w14:paraId="6DEBE69A" w14:textId="53CA63BB" w:rsidR="00E62873" w:rsidRPr="00855982" w:rsidRDefault="00252AE7" w:rsidP="005521D0">
      <w:pPr>
        <w:pStyle w:val="ListParagraph"/>
        <w:numPr>
          <w:ilvl w:val="0"/>
          <w:numId w:val="32"/>
        </w:numPr>
      </w:pPr>
      <w:r>
        <w:t xml:space="preserve">100% stacked </w:t>
      </w:r>
      <w:r w:rsidR="007E205A">
        <w:t xml:space="preserve">column chart of outcome by staff pick and outcome </w:t>
      </w:r>
      <w:r w:rsidR="00926228">
        <w:t xml:space="preserve">by spotlight to </w:t>
      </w:r>
      <w:r w:rsidR="00267943">
        <w:t>review</w:t>
      </w:r>
      <w:r w:rsidR="00926228">
        <w:t xml:space="preserve"> the impact of staff p</w:t>
      </w:r>
      <w:r w:rsidR="00747206">
        <w:t>ick</w:t>
      </w:r>
      <w:r w:rsidR="007957B7">
        <w:t>s and spotlights.</w:t>
      </w:r>
    </w:p>
    <w:sectPr w:rsidR="00E62873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183B" w14:textId="77777777" w:rsidR="00B44BE0" w:rsidRDefault="00B44BE0" w:rsidP="00855982">
      <w:pPr>
        <w:spacing w:after="0" w:line="240" w:lineRule="auto"/>
      </w:pPr>
      <w:r>
        <w:separator/>
      </w:r>
    </w:p>
  </w:endnote>
  <w:endnote w:type="continuationSeparator" w:id="0">
    <w:p w14:paraId="45C75C61" w14:textId="77777777" w:rsidR="00B44BE0" w:rsidRDefault="00B44BE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E85F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7F0C" w14:textId="77777777" w:rsidR="00B44BE0" w:rsidRDefault="00B44BE0" w:rsidP="00855982">
      <w:pPr>
        <w:spacing w:after="0" w:line="240" w:lineRule="auto"/>
      </w:pPr>
      <w:r>
        <w:separator/>
      </w:r>
    </w:p>
  </w:footnote>
  <w:footnote w:type="continuationSeparator" w:id="0">
    <w:p w14:paraId="103C1596" w14:textId="77777777" w:rsidR="00B44BE0" w:rsidRDefault="00B44BE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FC07B20"/>
    <w:multiLevelType w:val="hybridMultilevel"/>
    <w:tmpl w:val="970AD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7ED157A"/>
    <w:multiLevelType w:val="hybridMultilevel"/>
    <w:tmpl w:val="1C9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0F194D"/>
    <w:multiLevelType w:val="hybridMultilevel"/>
    <w:tmpl w:val="CDFAA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897172">
    <w:abstractNumId w:val="15"/>
  </w:num>
  <w:num w:numId="2" w16cid:durableId="6923411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215865">
    <w:abstractNumId w:val="15"/>
  </w:num>
  <w:num w:numId="4" w16cid:durableId="1291017182">
    <w:abstractNumId w:val="15"/>
  </w:num>
  <w:num w:numId="5" w16cid:durableId="1809587408">
    <w:abstractNumId w:val="15"/>
  </w:num>
  <w:num w:numId="6" w16cid:durableId="1461604961">
    <w:abstractNumId w:val="15"/>
  </w:num>
  <w:num w:numId="7" w16cid:durableId="432475888">
    <w:abstractNumId w:val="15"/>
  </w:num>
  <w:num w:numId="8" w16cid:durableId="46339632">
    <w:abstractNumId w:val="15"/>
  </w:num>
  <w:num w:numId="9" w16cid:durableId="2121677720">
    <w:abstractNumId w:val="15"/>
  </w:num>
  <w:num w:numId="10" w16cid:durableId="1681929053">
    <w:abstractNumId w:val="15"/>
  </w:num>
  <w:num w:numId="11" w16cid:durableId="1373723715">
    <w:abstractNumId w:val="15"/>
  </w:num>
  <w:num w:numId="12" w16cid:durableId="574095979">
    <w:abstractNumId w:val="15"/>
  </w:num>
  <w:num w:numId="13" w16cid:durableId="693993344">
    <w:abstractNumId w:val="10"/>
  </w:num>
  <w:num w:numId="14" w16cid:durableId="640841835">
    <w:abstractNumId w:val="19"/>
  </w:num>
  <w:num w:numId="15" w16cid:durableId="1041324282">
    <w:abstractNumId w:val="11"/>
  </w:num>
  <w:num w:numId="16" w16cid:durableId="612517600">
    <w:abstractNumId w:val="12"/>
  </w:num>
  <w:num w:numId="17" w16cid:durableId="1558517810">
    <w:abstractNumId w:val="9"/>
  </w:num>
  <w:num w:numId="18" w16cid:durableId="364839768">
    <w:abstractNumId w:val="7"/>
  </w:num>
  <w:num w:numId="19" w16cid:durableId="695348213">
    <w:abstractNumId w:val="6"/>
  </w:num>
  <w:num w:numId="20" w16cid:durableId="1559439747">
    <w:abstractNumId w:val="5"/>
  </w:num>
  <w:num w:numId="21" w16cid:durableId="2033263559">
    <w:abstractNumId w:val="4"/>
  </w:num>
  <w:num w:numId="22" w16cid:durableId="1662077216">
    <w:abstractNumId w:val="8"/>
  </w:num>
  <w:num w:numId="23" w16cid:durableId="2142385606">
    <w:abstractNumId w:val="3"/>
  </w:num>
  <w:num w:numId="24" w16cid:durableId="918637249">
    <w:abstractNumId w:val="2"/>
  </w:num>
  <w:num w:numId="25" w16cid:durableId="1157955783">
    <w:abstractNumId w:val="1"/>
  </w:num>
  <w:num w:numId="26" w16cid:durableId="1457680443">
    <w:abstractNumId w:val="0"/>
  </w:num>
  <w:num w:numId="27" w16cid:durableId="19860855">
    <w:abstractNumId w:val="13"/>
  </w:num>
  <w:num w:numId="28" w16cid:durableId="1020592399">
    <w:abstractNumId w:val="16"/>
  </w:num>
  <w:num w:numId="29" w16cid:durableId="1617835613">
    <w:abstractNumId w:val="18"/>
  </w:num>
  <w:num w:numId="30" w16cid:durableId="2085057530">
    <w:abstractNumId w:val="17"/>
  </w:num>
  <w:num w:numId="31" w16cid:durableId="2097434985">
    <w:abstractNumId w:val="20"/>
  </w:num>
  <w:num w:numId="32" w16cid:durableId="9520595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D0"/>
    <w:rsid w:val="00022EB6"/>
    <w:rsid w:val="00036D1B"/>
    <w:rsid w:val="00046AE9"/>
    <w:rsid w:val="00075D75"/>
    <w:rsid w:val="000F6B92"/>
    <w:rsid w:val="000F79A3"/>
    <w:rsid w:val="00100117"/>
    <w:rsid w:val="00105089"/>
    <w:rsid w:val="00137FDD"/>
    <w:rsid w:val="001C769D"/>
    <w:rsid w:val="001D4362"/>
    <w:rsid w:val="002201CC"/>
    <w:rsid w:val="002212D3"/>
    <w:rsid w:val="00252AE7"/>
    <w:rsid w:val="0025765D"/>
    <w:rsid w:val="00267943"/>
    <w:rsid w:val="002A101A"/>
    <w:rsid w:val="002D4C35"/>
    <w:rsid w:val="002E5369"/>
    <w:rsid w:val="00355B42"/>
    <w:rsid w:val="00362FE8"/>
    <w:rsid w:val="003D551F"/>
    <w:rsid w:val="003D5C76"/>
    <w:rsid w:val="003E1DBE"/>
    <w:rsid w:val="003E6B8A"/>
    <w:rsid w:val="00404B37"/>
    <w:rsid w:val="00477059"/>
    <w:rsid w:val="004779F8"/>
    <w:rsid w:val="0048305D"/>
    <w:rsid w:val="004C0691"/>
    <w:rsid w:val="004F040E"/>
    <w:rsid w:val="005008AE"/>
    <w:rsid w:val="005521D0"/>
    <w:rsid w:val="005905E5"/>
    <w:rsid w:val="005A0857"/>
    <w:rsid w:val="005A161B"/>
    <w:rsid w:val="0065127B"/>
    <w:rsid w:val="006D6547"/>
    <w:rsid w:val="00723FF1"/>
    <w:rsid w:val="00744931"/>
    <w:rsid w:val="00747206"/>
    <w:rsid w:val="007833A7"/>
    <w:rsid w:val="007957B7"/>
    <w:rsid w:val="007B4CA5"/>
    <w:rsid w:val="007D3AE3"/>
    <w:rsid w:val="007E205A"/>
    <w:rsid w:val="007F158C"/>
    <w:rsid w:val="008108C0"/>
    <w:rsid w:val="00821BC4"/>
    <w:rsid w:val="008302D5"/>
    <w:rsid w:val="00834A94"/>
    <w:rsid w:val="00853B11"/>
    <w:rsid w:val="00855982"/>
    <w:rsid w:val="0089773C"/>
    <w:rsid w:val="008B2607"/>
    <w:rsid w:val="00926228"/>
    <w:rsid w:val="009C1B54"/>
    <w:rsid w:val="00A10484"/>
    <w:rsid w:val="00A10F80"/>
    <w:rsid w:val="00A2046C"/>
    <w:rsid w:val="00A27AE2"/>
    <w:rsid w:val="00A35DB8"/>
    <w:rsid w:val="00A5665D"/>
    <w:rsid w:val="00A67067"/>
    <w:rsid w:val="00A81F03"/>
    <w:rsid w:val="00AB335E"/>
    <w:rsid w:val="00B16506"/>
    <w:rsid w:val="00B44BE0"/>
    <w:rsid w:val="00B47B7F"/>
    <w:rsid w:val="00BF5B4E"/>
    <w:rsid w:val="00C679FA"/>
    <w:rsid w:val="00CF550C"/>
    <w:rsid w:val="00D10A1C"/>
    <w:rsid w:val="00D330C9"/>
    <w:rsid w:val="00D35464"/>
    <w:rsid w:val="00E07755"/>
    <w:rsid w:val="00E07A27"/>
    <w:rsid w:val="00E43B32"/>
    <w:rsid w:val="00E62873"/>
    <w:rsid w:val="00E83DFD"/>
    <w:rsid w:val="00E90634"/>
    <w:rsid w:val="00EA41A3"/>
    <w:rsid w:val="00EB6CFC"/>
    <w:rsid w:val="00ED62D2"/>
    <w:rsid w:val="00F562CF"/>
    <w:rsid w:val="00F967D7"/>
    <w:rsid w:val="00FB11E3"/>
    <w:rsid w:val="00FB606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E01A"/>
  <w15:chartTrackingRefBased/>
  <w15:docId w15:val="{5DDC502A-1C14-4740-967A-994B0B12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6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calver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293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Calvert, Matt</dc:creator>
  <cp:lastModifiedBy>Matt Calvert</cp:lastModifiedBy>
  <cp:revision>80</cp:revision>
  <dcterms:created xsi:type="dcterms:W3CDTF">2023-05-20T18:28:00Z</dcterms:created>
  <dcterms:modified xsi:type="dcterms:W3CDTF">2023-05-28T00:12:00Z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